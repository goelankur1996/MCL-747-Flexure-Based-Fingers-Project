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:rsidTr="00A43A5B">
        <w:trPr>
          <w:cantSplit/>
          <w:trHeight w:val="4488"/>
        </w:trPr>
        <w:tc>
          <w:tcPr>
            <w:tcW w:w="6285" w:type="dxa"/>
          </w:tcPr>
          <w:p w:rsidR="00F448BC" w:rsidRDefault="003F3442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853815" cy="1976755"/>
                  <wp:effectExtent l="0" t="0" r="0" b="4445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97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:rsidR="00B77317" w:rsidRPr="00CD1539" w:rsidRDefault="003F3442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Circular</w:t>
                  </w:r>
                </w:p>
                <w:p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:rsidR="00B77317" w:rsidRPr="00CD1539" w:rsidRDefault="003F3442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Wednesday, May 2, 2018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:rsidR="00B77317" w:rsidRPr="00CD1539" w:rsidRDefault="003F3442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2N45DEG</w:t>
                  </w:r>
                </w:p>
                <w:p w:rsidR="00B77317" w:rsidRPr="006A441F" w:rsidRDefault="003F3442" w:rsidP="003F3442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:rsidR="00B77317" w:rsidRDefault="003F3442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:rsidR="003F3442" w:rsidRDefault="001041F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513046319" w:history="1">
                        <w:r w:rsidR="003F3442" w:rsidRPr="00B879DE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3F3442">
                          <w:rPr>
                            <w:noProof/>
                            <w:webHidden/>
                          </w:rPr>
                          <w:tab/>
                        </w:r>
                        <w:r w:rsidR="003F3442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3F3442">
                          <w:rPr>
                            <w:noProof/>
                            <w:webHidden/>
                          </w:rPr>
                          <w:instrText xml:space="preserve"> PAGEREF _Toc513046319 \h </w:instrText>
                        </w:r>
                        <w:r w:rsidR="003F3442">
                          <w:rPr>
                            <w:noProof/>
                            <w:webHidden/>
                          </w:rPr>
                        </w:r>
                        <w:r w:rsidR="003F3442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3F3442">
                          <w:rPr>
                            <w:noProof/>
                            <w:webHidden/>
                          </w:rPr>
                          <w:t>1</w:t>
                        </w:r>
                        <w:r w:rsidR="003F3442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3F3442" w:rsidRDefault="003F3442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3046320" w:history="1">
                        <w:r w:rsidRPr="00B879DE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_Toc513046320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3F3442" w:rsidRDefault="003F3442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3046321" w:history="1">
                        <w:r w:rsidRPr="00B879DE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_Toc513046321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3F3442" w:rsidRDefault="003F3442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3046322" w:history="1">
                        <w:r w:rsidRPr="00B879DE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_Toc513046322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3F3442" w:rsidRDefault="003F3442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3046323" w:history="1">
                        <w:r w:rsidRPr="00B879DE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_Toc513046323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3F3442" w:rsidRDefault="003F3442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3046324" w:history="1">
                        <w:r w:rsidRPr="00B879DE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_Toc513046324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3F3442" w:rsidRDefault="003F3442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3046325" w:history="1">
                        <w:r w:rsidRPr="00B879DE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_Toc513046325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3F3442" w:rsidRDefault="003F3442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3046326" w:history="1">
                        <w:r w:rsidRPr="00B879DE">
                          <w:rPr>
                            <w:rStyle w:val="Hyperlink"/>
                            <w:noProof/>
                          </w:rPr>
                          <w:t>Contact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_Toc513046326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3F3442" w:rsidRDefault="003F3442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3046327" w:history="1">
                        <w:r w:rsidRPr="00B879DE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_Toc513046327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3F3442" w:rsidRDefault="003F3442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3046328" w:history="1">
                        <w:r w:rsidRPr="00B879DE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_Toc513046328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3F3442" w:rsidRDefault="003F3442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3046329" w:history="1">
                        <w:r w:rsidRPr="00B879DE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_Toc513046329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3F3442" w:rsidRDefault="003F3442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3046330" w:history="1">
                        <w:r w:rsidRPr="00B879DE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_Toc513046330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3F3442" w:rsidRDefault="003F3442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3046331" w:history="1">
                        <w:r w:rsidRPr="00B879DE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_Toc513046331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3F3442" w:rsidRDefault="003F3442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3046332" w:history="1">
                        <w:r w:rsidRPr="00B879DE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_Toc513046332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10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:rsidR="00F448BC" w:rsidRDefault="00F448BC" w:rsidP="00A5373F"/>
        </w:tc>
      </w:tr>
      <w:tr w:rsidR="00F448BC" w:rsidTr="00BE081A">
        <w:trPr>
          <w:cantSplit/>
          <w:trHeight w:val="3924"/>
        </w:trPr>
        <w:tc>
          <w:tcPr>
            <w:tcW w:w="6285" w:type="dxa"/>
          </w:tcPr>
          <w:p w:rsidR="00C27B5D" w:rsidRDefault="003F3442" w:rsidP="00C27B5D">
            <w:pPr>
              <w:pStyle w:val="Heading1"/>
              <w:outlineLvl w:val="0"/>
            </w:pPr>
            <w:bookmarkStart w:id="0" w:name="_Toc513046319"/>
            <w:r>
              <w:t>Description</w:t>
            </w:r>
            <w:bookmarkEnd w:id="0"/>
          </w:p>
          <w:p w:rsidR="00F448BC" w:rsidRPr="00E65D6E" w:rsidRDefault="003F3442" w:rsidP="00FF408C">
            <w:r>
              <w:t>No Data</w:t>
            </w:r>
          </w:p>
        </w:tc>
        <w:tc>
          <w:tcPr>
            <w:tcW w:w="4713" w:type="dxa"/>
            <w:vMerge/>
          </w:tcPr>
          <w:p w:rsidR="00F448BC" w:rsidRPr="00A33AA4" w:rsidRDefault="00F448BC" w:rsidP="00840CC7">
            <w:pPr>
              <w:pStyle w:val="TOC3"/>
            </w:pPr>
          </w:p>
        </w:tc>
      </w:tr>
    </w:tbl>
    <w:p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:rsidTr="00DD03CF">
        <w:tc>
          <w:tcPr>
            <w:tcW w:w="11016" w:type="dxa"/>
          </w:tcPr>
          <w:p w:rsidR="00343025" w:rsidRDefault="003F3442" w:rsidP="00343025">
            <w:pPr>
              <w:pStyle w:val="Heading1"/>
              <w:outlineLvl w:val="0"/>
            </w:pPr>
            <w:bookmarkStart w:id="1" w:name="_Toc243733140"/>
            <w:bookmarkStart w:id="2" w:name="_Toc245020107"/>
            <w:bookmarkStart w:id="3" w:name="_Toc245020139"/>
            <w:bookmarkStart w:id="4" w:name="_Toc513046320"/>
            <w:r>
              <w:lastRenderedPageBreak/>
              <w:t>Assumptions</w:t>
            </w:r>
            <w:bookmarkEnd w:id="4"/>
          </w:p>
          <w:p w:rsidR="00A96F2C" w:rsidRDefault="00A96F2C" w:rsidP="00A96F2C"/>
        </w:tc>
      </w:tr>
    </w:tbl>
    <w:p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:rsidTr="00ED5A01">
        <w:tc>
          <w:tcPr>
            <w:tcW w:w="11016" w:type="dxa"/>
          </w:tcPr>
          <w:p w:rsidR="00FF408C" w:rsidRDefault="003F3442" w:rsidP="00FF408C">
            <w:pPr>
              <w:pStyle w:val="Heading1"/>
              <w:outlineLvl w:val="0"/>
            </w:pPr>
            <w:bookmarkStart w:id="5" w:name="_Toc513046321"/>
            <w:r>
              <w:t>Model Information</w:t>
            </w:r>
            <w:bookmarkEnd w:id="5"/>
          </w:p>
          <w:p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:rsidTr="00077EA0">
                    <w:tc>
                      <w:tcPr>
                        <w:tcW w:w="8640" w:type="dxa"/>
                      </w:tcPr>
                      <w:p w:rsidR="00077EA0" w:rsidRDefault="003F3442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>
                              <wp:extent cx="5349240" cy="2743835"/>
                              <wp:effectExtent l="0" t="0" r="3810" b="0"/>
                              <wp:docPr id="4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7438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16188" w:rsidRDefault="003F3442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Circular</w:t>
                  </w:r>
                </w:p>
                <w:p w:rsidR="00C16188" w:rsidRDefault="003F3442" w:rsidP="003F3442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Pr="0044448A" w:rsidRDefault="003F3442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3F3442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3F344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3F344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3F344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Default="003F3442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Cut-Extrude1</w:t>
                  </w:r>
                </w:p>
                <w:p w:rsidR="004B3022" w:rsidRPr="0044448A" w:rsidRDefault="003F3442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62735" cy="801370"/>
                        <wp:effectExtent l="0" t="0" r="0" b="0"/>
                        <wp:docPr id="5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8013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Pr="0044448A" w:rsidRDefault="003F344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3F3442" w:rsidRDefault="003F344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Mass:0.00446377 kg</w:t>
                  </w:r>
                </w:p>
                <w:p w:rsidR="003F3442" w:rsidRDefault="003F344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Volume:3.46029e-006 m^3</w:t>
                  </w:r>
                </w:p>
                <w:p w:rsidR="003F3442" w:rsidRDefault="003F344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Density:1290 kg/m^3</w:t>
                  </w:r>
                </w:p>
                <w:p w:rsidR="003F3442" w:rsidRDefault="003F344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Weight:0.043745 N</w:t>
                  </w:r>
                </w:p>
                <w:p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3F3442" w:rsidRDefault="003F344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C:\Users\Ankur\Desktop\IITD Sem 8\DPM\Circular.SLDPRT</w:t>
                  </w:r>
                </w:p>
                <w:p w:rsidR="00C16188" w:rsidRPr="0044448A" w:rsidRDefault="003F344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Mar 12 04:17:26 2018</w:t>
                  </w:r>
                </w:p>
              </w:tc>
            </w:tr>
          </w:tbl>
          <w:p w:rsidR="00FF408C" w:rsidRDefault="00FF408C" w:rsidP="00A96F2C"/>
        </w:tc>
      </w:tr>
    </w:tbl>
    <w:p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5E294F" w:rsidTr="005E294F">
        <w:tc>
          <w:tcPr>
            <w:tcW w:w="11016" w:type="dxa"/>
          </w:tcPr>
          <w:p w:rsidR="00B35001" w:rsidRPr="00B35001" w:rsidRDefault="003F3442" w:rsidP="00B35001">
            <w:pPr>
              <w:pStyle w:val="Heading1"/>
              <w:outlineLvl w:val="0"/>
            </w:pPr>
            <w:bookmarkStart w:id="6" w:name="_Toc513046322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373"/>
              <w:gridCol w:w="5381"/>
            </w:tblGrid>
            <w:tr w:rsidR="00B35001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3F3442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3F344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2N45DEG</w:t>
                  </w:r>
                </w:p>
              </w:tc>
            </w:tr>
            <w:tr w:rsidR="003F3442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3F3442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3F3442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3F3442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3F3442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3F3442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3F3442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FFEPlus</w:t>
                  </w:r>
                </w:p>
              </w:tc>
            </w:tr>
            <w:tr w:rsidR="003F3442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3F3442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3F3442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3F3442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3F3442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3F3442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3F3442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3F3442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3F3442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(C:\Users\Ankur\Desktop\IITD Sem 8\DPM)</w:t>
                  </w:r>
                </w:p>
              </w:tc>
            </w:tr>
          </w:tbl>
          <w:p w:rsidR="005E294F" w:rsidRDefault="005E294F" w:rsidP="00A96F2C"/>
        </w:tc>
      </w:tr>
      <w:bookmarkEnd w:id="1"/>
      <w:bookmarkEnd w:id="2"/>
      <w:bookmarkEnd w:id="3"/>
    </w:tbl>
    <w:p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F33129" w:rsidTr="00E80CD9">
        <w:tc>
          <w:tcPr>
            <w:tcW w:w="11016" w:type="dxa"/>
          </w:tcPr>
          <w:p w:rsidR="00F33129" w:rsidRPr="00B35001" w:rsidRDefault="003F3442" w:rsidP="000A7C6B">
            <w:pPr>
              <w:pStyle w:val="Heading1"/>
              <w:outlineLvl w:val="0"/>
            </w:pPr>
            <w:bookmarkStart w:id="7" w:name="_Toc513046323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379"/>
              <w:gridCol w:w="5375"/>
            </w:tblGrid>
            <w:tr w:rsidR="00F33129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3F3442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3F344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3F3442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3F3442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3F3442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3F3442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:rsidR="00F33129" w:rsidRDefault="00F33129" w:rsidP="000A7C6B"/>
        </w:tc>
      </w:tr>
    </w:tbl>
    <w:p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:rsidTr="005273D5">
        <w:trPr>
          <w:trHeight w:val="4158"/>
        </w:trPr>
        <w:tc>
          <w:tcPr>
            <w:tcW w:w="11136" w:type="dxa"/>
          </w:tcPr>
          <w:p w:rsidR="00E80CD9" w:rsidRPr="00AC3438" w:rsidRDefault="003F3442" w:rsidP="000A7C6B">
            <w:pPr>
              <w:pStyle w:val="Heading1"/>
              <w:outlineLvl w:val="0"/>
            </w:pPr>
            <w:bookmarkStart w:id="8" w:name="_Toc243733144"/>
            <w:bookmarkStart w:id="9" w:name="_Toc245020112"/>
            <w:bookmarkStart w:id="10" w:name="_Toc245020144"/>
            <w:bookmarkStart w:id="11" w:name="_Toc513046324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3F3442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3F3442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3F3442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:rsidR="00E80CD9" w:rsidRPr="00577134" w:rsidRDefault="003F3442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904365" cy="976630"/>
                        <wp:effectExtent l="0" t="0" r="635" b="0"/>
                        <wp:docPr id="6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9766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3F3442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3F344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PVC 0.007 Plasticized</w:t>
                        </w:r>
                      </w:p>
                    </w:tc>
                  </w:tr>
                  <w:tr w:rsidR="003F3442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F3442" w:rsidRDefault="003F344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F3442" w:rsidRDefault="003F344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3F3442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F3442" w:rsidRDefault="003F344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F3442" w:rsidRDefault="003F344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3F3442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F3442" w:rsidRDefault="003F344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F3442" w:rsidRDefault="003F344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1.3e+007 N/m^2</w:t>
                        </w:r>
                      </w:p>
                    </w:tc>
                  </w:tr>
                  <w:tr w:rsidR="003F3442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F3442" w:rsidRDefault="003F344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F3442" w:rsidRDefault="003F344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6e+006 N/m^2</w:t>
                        </w:r>
                      </w:p>
                    </w:tc>
                  </w:tr>
                  <w:tr w:rsidR="003F3442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F3442" w:rsidRDefault="003F344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F3442" w:rsidRDefault="003F344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0.47  </w:t>
                        </w:r>
                      </w:p>
                    </w:tc>
                  </w:tr>
                  <w:tr w:rsidR="003F3442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F3442" w:rsidRDefault="003F344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F3442" w:rsidRDefault="003F344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1290 kg/m^3</w:t>
                        </w:r>
                      </w:p>
                    </w:tc>
                  </w:tr>
                  <w:tr w:rsidR="003F3442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F3442" w:rsidRDefault="003F344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F3442" w:rsidRDefault="003F344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2e+006 N/m^2</w:t>
                        </w:r>
                      </w:p>
                    </w:tc>
                  </w:tr>
                </w:tbl>
                <w:p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:rsidR="00E80CD9" w:rsidRPr="00577134" w:rsidRDefault="003F344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1(Cut-Extrude1)(Circular)</w:t>
                  </w:r>
                </w:p>
              </w:tc>
            </w:tr>
            <w:tr w:rsidR="00E80CD9" w:rsidRPr="000841BF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:rsidR="00E80CD9" w:rsidRPr="000841BF" w:rsidRDefault="003F3442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:rsidR="00E80CD9" w:rsidRDefault="00E80CD9" w:rsidP="000A7C6B"/>
        </w:tc>
      </w:tr>
      <w:bookmarkEnd w:id="8"/>
      <w:bookmarkEnd w:id="9"/>
      <w:bookmarkEnd w:id="10"/>
    </w:tbl>
    <w:p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:rsidTr="00452CBC">
        <w:tc>
          <w:tcPr>
            <w:tcW w:w="11016" w:type="dxa"/>
          </w:tcPr>
          <w:p w:rsidR="005273D5" w:rsidRPr="00AF1A58" w:rsidRDefault="003F3442" w:rsidP="000A7C6B">
            <w:pPr>
              <w:pStyle w:val="Heading1"/>
              <w:outlineLvl w:val="0"/>
              <w:rPr>
                <w:b w:val="0"/>
                <w:bCs w:val="0"/>
              </w:rPr>
            </w:pPr>
            <w:bookmarkStart w:id="12" w:name="_Toc513046325"/>
            <w:r>
              <w:rPr>
                <w:rStyle w:val="Strong"/>
              </w:rPr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3F3442" w:rsidTr="007D6EC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3F3442" w:rsidRPr="004E282D" w:rsidRDefault="003F3442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3F3442" w:rsidRPr="004E282D" w:rsidRDefault="003F3442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3F3442" w:rsidRPr="004E282D" w:rsidRDefault="003F3442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3F3442" w:rsidTr="006964B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:rsidR="003F3442" w:rsidRPr="00AD5FBA" w:rsidRDefault="003F3442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:rsidR="003F3442" w:rsidRPr="006208CB" w:rsidRDefault="003F3442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772285" cy="909320"/>
                        <wp:effectExtent l="0" t="0" r="0" b="5080"/>
                        <wp:docPr id="7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909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3F3442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3F3442" w:rsidRPr="00BE6656" w:rsidRDefault="003F3442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3F3442" w:rsidRPr="00154A1A" w:rsidRDefault="003F344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3F3442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3F3442" w:rsidRDefault="003F3442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3F3442" w:rsidRDefault="003F344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:rsidR="003F3442" w:rsidRPr="004C6DEB" w:rsidRDefault="003F3442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:rsidR="003F154A" w:rsidRPr="003F154A" w:rsidRDefault="003F3442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3F344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3F344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3F344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3F344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3F344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3F344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3F344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1.41417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3F344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1.41417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Default="003F344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2.0666e-006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3F344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1.99994</w:t>
                        </w:r>
                      </w:p>
                    </w:tc>
                  </w:tr>
                  <w:tr w:rsidR="00935682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935682" w:rsidRDefault="003F344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3F344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3F344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3F344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:rsidR="00935682" w:rsidRDefault="003F344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3F3442" w:rsidTr="0043264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3F3442" w:rsidRPr="004E282D" w:rsidRDefault="003F3442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3F3442" w:rsidRPr="004E282D" w:rsidRDefault="003F3442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3F3442" w:rsidRPr="004E282D" w:rsidRDefault="003F3442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3F3442" w:rsidTr="00C965F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:rsidR="003F3442" w:rsidRPr="00F42DD1" w:rsidRDefault="003F3442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:rsidR="003F3442" w:rsidRPr="006208CB" w:rsidRDefault="003F3442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907540" cy="978535"/>
                        <wp:effectExtent l="0" t="0" r="0" b="0"/>
                        <wp:docPr id="8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9785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3F3442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3F3442" w:rsidRPr="00BE6656" w:rsidRDefault="003F3442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3F3442" w:rsidRPr="00B77EA3" w:rsidRDefault="003F344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3F3442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3F3442" w:rsidRDefault="003F3442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3F3442" w:rsidRDefault="003F344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3F3442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3F3442" w:rsidRDefault="003F3442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3F3442" w:rsidRDefault="003F344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-2 N</w:t>
                        </w:r>
                      </w:p>
                    </w:tc>
                  </w:tr>
                </w:tbl>
                <w:p w:rsidR="003F3442" w:rsidRDefault="003F3442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:rsidR="005273D5" w:rsidRDefault="005273D5" w:rsidP="000A7C6B">
            <w:pPr>
              <w:rPr>
                <w:rStyle w:val="Strong"/>
              </w:rPr>
            </w:pPr>
          </w:p>
        </w:tc>
      </w:tr>
    </w:tbl>
    <w:p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104BD8" w:rsidRDefault="003F3442" w:rsidP="000A7C6B">
            <w:pPr>
              <w:pStyle w:val="Heading1"/>
              <w:outlineLvl w:val="0"/>
            </w:pPr>
            <w:bookmarkStart w:id="13" w:name="_Toc513046326"/>
            <w:r>
              <w:lastRenderedPageBreak/>
              <w:t>Contact Information</w:t>
            </w:r>
            <w:bookmarkEnd w:id="13"/>
          </w:p>
          <w:p w:rsidR="00104BD8" w:rsidRDefault="003F3442" w:rsidP="000A7C6B">
            <w:r>
              <w:t>No Data</w:t>
            </w:r>
          </w:p>
          <w:p w:rsidR="00104BD8" w:rsidRDefault="00104BD8" w:rsidP="000A7C6B">
            <w:pPr>
              <w:rPr>
                <w:rStyle w:val="A3"/>
              </w:rPr>
            </w:pPr>
          </w:p>
          <w:p w:rsidR="00104BD8" w:rsidRDefault="00104BD8" w:rsidP="000A7C6B"/>
        </w:tc>
      </w:tr>
    </w:tbl>
    <w:p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A61A59" w:rsidRDefault="003F3442" w:rsidP="000A7C6B">
            <w:pPr>
              <w:pStyle w:val="Heading1"/>
              <w:outlineLvl w:val="0"/>
            </w:pPr>
            <w:bookmarkStart w:id="14" w:name="_Toc513046327"/>
            <w:r>
              <w:lastRenderedPageBreak/>
              <w:t>Mesh information</w:t>
            </w:r>
            <w:bookmarkEnd w:id="14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3F3442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3F344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3F3442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Standard mesh</w:t>
                  </w:r>
                </w:p>
              </w:tc>
            </w:tr>
            <w:tr w:rsidR="003F3442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C16188">
                  <w:r>
                    <w:t xml:space="preserve">Automatic Transition: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3F3442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C16188">
                  <w:r>
                    <w:t xml:space="preserve">Include Mesh Auto Loops: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3F3442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C16188">
                  <w:r>
                    <w:t>Jacobian points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 Points</w:t>
                  </w:r>
                </w:p>
              </w:tc>
            </w:tr>
            <w:tr w:rsidR="003F3442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C16188">
                  <w:r>
                    <w:t>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1.51316 mm</w:t>
                  </w:r>
                </w:p>
              </w:tc>
            </w:tr>
            <w:tr w:rsidR="003F3442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C16188">
                  <w:r>
                    <w:t>Tolerance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0.0756582 mm</w:t>
                  </w:r>
                </w:p>
              </w:tc>
            </w:tr>
            <w:tr w:rsidR="003F3442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:rsidR="00690657" w:rsidRDefault="00690657" w:rsidP="00690657"/>
          <w:p w:rsidR="00A9531D" w:rsidRPr="00690657" w:rsidRDefault="003F3442" w:rsidP="00690657">
            <w:pPr>
              <w:pStyle w:val="Heading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3F3442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3F344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12814</w:t>
                  </w:r>
                </w:p>
              </w:tc>
            </w:tr>
            <w:tr w:rsidR="003F3442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7908</w:t>
                  </w:r>
                </w:p>
              </w:tc>
            </w:tr>
            <w:tr w:rsidR="003F3442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11.012</w:t>
                  </w:r>
                </w:p>
              </w:tc>
            </w:tr>
            <w:tr w:rsidR="003F3442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99.3</w:t>
                  </w:r>
                </w:p>
              </w:tc>
            </w:tr>
            <w:tr w:rsidR="003F3442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C16188">
                  <w:r>
                    <w:t>%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0.0253</w:t>
                  </w:r>
                </w:p>
              </w:tc>
            </w:tr>
            <w:tr w:rsidR="003F3442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C16188">
                  <w:r>
                    <w:t>% of distorted elements(Jacobian)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3F3442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00:00:01</w:t>
                  </w:r>
                </w:p>
              </w:tc>
            </w:tr>
            <w:tr w:rsidR="003F3442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3F3442" w:rsidRDefault="003F344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803B1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8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vAlign w:val="center"/>
                </w:tcPr>
                <w:p w:rsidR="00D803B1" w:rsidRDefault="003F3442" w:rsidP="00D803B1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711315" cy="3442335"/>
                        <wp:effectExtent l="0" t="0" r="0" b="5715"/>
                        <wp:docPr id="9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1315" cy="34423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1A59" w:rsidRPr="00F077CB" w:rsidRDefault="00A61A59" w:rsidP="000A7C6B"/>
        </w:tc>
      </w:tr>
    </w:tbl>
    <w:p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2C53F9" w:rsidRDefault="003F3442" w:rsidP="000A7C6B">
            <w:pPr>
              <w:pStyle w:val="Heading1"/>
              <w:outlineLvl w:val="0"/>
            </w:pPr>
            <w:bookmarkStart w:id="15" w:name="_Toc513046328"/>
            <w:r>
              <w:t>Sensor Details</w:t>
            </w:r>
            <w:bookmarkEnd w:id="15"/>
          </w:p>
          <w:p w:rsidR="002C53F9" w:rsidRPr="00F077CB" w:rsidRDefault="003F3442" w:rsidP="000A7C6B">
            <w:r>
              <w:t>No Data</w:t>
            </w:r>
          </w:p>
        </w:tc>
      </w:tr>
    </w:tbl>
    <w:p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:rsidR="005F5B79" w:rsidRDefault="003F3442" w:rsidP="000A7C6B">
            <w:pPr>
              <w:pStyle w:val="Heading1"/>
              <w:outlineLvl w:val="0"/>
            </w:pPr>
            <w:bookmarkStart w:id="16" w:name="_Toc513046329"/>
            <w:r>
              <w:t>Resultant Forces</w:t>
            </w:r>
            <w:bookmarkEnd w:id="16"/>
          </w:p>
          <w:p w:rsidR="005F5B79" w:rsidRPr="000B04D4" w:rsidRDefault="003F3442" w:rsidP="000A7C6B">
            <w:pPr>
              <w:pStyle w:val="Heading2"/>
              <w:outlineLvl w:val="1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3F3442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3F344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3F344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3F344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3F344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3F344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3F3442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3F344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3F344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1.41417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3F344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1.41417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3F344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2.0666e-006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3F344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1.99994</w:t>
                  </w:r>
                </w:p>
              </w:tc>
            </w:tr>
          </w:tbl>
          <w:p w:rsidR="005F5B79" w:rsidRPr="000B04D4" w:rsidRDefault="003F3442" w:rsidP="000A7C6B">
            <w:pPr>
              <w:pStyle w:val="Heading2"/>
              <w:outlineLvl w:val="1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3F3442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3F344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3F344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3F344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3F344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3F344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3F3442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3F344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3F344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3F344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3F344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3F344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5F5B79" w:rsidRDefault="005F5B79" w:rsidP="000A7C6B"/>
        </w:tc>
      </w:tr>
      <w:tr w:rsidR="005F5B79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:rsidR="005F5B79" w:rsidRDefault="005F5B79" w:rsidP="000A7C6B">
            <w:bookmarkStart w:id="17" w:name="_Toc243733151"/>
            <w:bookmarkStart w:id="18" w:name="_Toc245020119"/>
            <w:bookmarkStart w:id="19" w:name="_Toc245020151"/>
          </w:p>
        </w:tc>
      </w:tr>
      <w:bookmarkEnd w:id="17"/>
      <w:bookmarkEnd w:id="18"/>
      <w:bookmarkEnd w:id="19"/>
    </w:tbl>
    <w:p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C2432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50542D" w:rsidRPr="003F3442" w:rsidRDefault="003F3442" w:rsidP="003F3442">
            <w:pPr>
              <w:pStyle w:val="Heading1"/>
            </w:pPr>
            <w:bookmarkStart w:id="20" w:name="_Toc513046330"/>
            <w:r>
              <w:t>Beams</w:t>
            </w:r>
            <w:bookmarkEnd w:id="20"/>
          </w:p>
          <w:p w:rsidR="00EC2432" w:rsidRDefault="003F3442" w:rsidP="000A7C6B">
            <w:r>
              <w:rPr>
                <w:sz w:val="24"/>
                <w:szCs w:val="24"/>
              </w:rPr>
              <w:t>No Data</w:t>
            </w:r>
          </w:p>
        </w:tc>
      </w:tr>
    </w:tbl>
    <w:p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C2432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EC2432" w:rsidRDefault="003F3442" w:rsidP="000A7C6B">
            <w:pPr>
              <w:pStyle w:val="Heading1"/>
              <w:outlineLvl w:val="0"/>
            </w:pPr>
            <w:bookmarkStart w:id="21" w:name="_Toc243733152"/>
            <w:bookmarkStart w:id="22" w:name="_Toc245020120"/>
            <w:bookmarkStart w:id="23" w:name="_Toc245020152"/>
            <w:bookmarkStart w:id="24" w:name="_Toc513046331"/>
            <w:r>
              <w:lastRenderedPageBreak/>
              <w:t>Study Results</w:t>
            </w:r>
            <w:bookmarkEnd w:id="24"/>
          </w:p>
          <w:p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617"/>
              <w:gridCol w:w="3241"/>
              <w:gridCol w:w="2488"/>
              <w:gridCol w:w="2408"/>
            </w:tblGrid>
            <w:tr w:rsidR="003F3442" w:rsidTr="0001199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3F3442" w:rsidRDefault="003F3442" w:rsidP="003F3442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3F3442" w:rsidRDefault="003F3442" w:rsidP="003F344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3F3442" w:rsidRDefault="003F3442" w:rsidP="003F344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3F3442" w:rsidRDefault="003F3442" w:rsidP="003F344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3F3442" w:rsidTr="000119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3F3442" w:rsidRPr="004D2956" w:rsidRDefault="003F3442" w:rsidP="003F3442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3F3442" w:rsidRPr="004D2956" w:rsidRDefault="003F3442" w:rsidP="003F34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3F3442" w:rsidRDefault="003F3442" w:rsidP="003F34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149.221 N/m^2</w:t>
                  </w:r>
                </w:p>
                <w:p w:rsidR="003F3442" w:rsidRPr="004D2956" w:rsidRDefault="003F3442" w:rsidP="003F34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8041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3F3442" w:rsidRDefault="003F3442" w:rsidP="003F34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767861 N/m^2</w:t>
                  </w:r>
                </w:p>
                <w:p w:rsidR="003F3442" w:rsidRPr="004D2956" w:rsidRDefault="003F3442" w:rsidP="003F34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11614</w:t>
                  </w:r>
                </w:p>
              </w:tc>
            </w:tr>
            <w:tr w:rsidR="003F3442" w:rsidTr="0001199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3F3442" w:rsidRDefault="003F3442" w:rsidP="003F3442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6858000" cy="3517265"/>
                        <wp:effectExtent l="0" t="0" r="0" b="6985"/>
                        <wp:docPr id="10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17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F3442" w:rsidRPr="004D2956" w:rsidRDefault="003F3442" w:rsidP="003F344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Circular-2N45DEG-Stress-Stress1</w:t>
                  </w:r>
                </w:p>
              </w:tc>
            </w:tr>
          </w:tbl>
          <w:p w:rsidR="003F3442" w:rsidRDefault="003F344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879"/>
              <w:gridCol w:w="3451"/>
              <w:gridCol w:w="2162"/>
              <w:gridCol w:w="2262"/>
            </w:tblGrid>
            <w:tr w:rsidR="003F3442" w:rsidTr="0001199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3F3442" w:rsidRDefault="003F3442" w:rsidP="003F3442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3F3442" w:rsidRDefault="003F3442" w:rsidP="003F344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3F3442" w:rsidRDefault="003F3442" w:rsidP="003F344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3F3442" w:rsidRDefault="003F3442" w:rsidP="003F344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3F3442" w:rsidTr="000119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3F3442" w:rsidRPr="004D2956" w:rsidRDefault="003F3442" w:rsidP="003F3442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3F3442" w:rsidRPr="004D2956" w:rsidRDefault="003F3442" w:rsidP="003F34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3F3442" w:rsidRDefault="003F3442" w:rsidP="003F34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 mm</w:t>
                  </w:r>
                </w:p>
                <w:p w:rsidR="003F3442" w:rsidRPr="004D2956" w:rsidRDefault="003F3442" w:rsidP="003F34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301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3F3442" w:rsidRDefault="003F3442" w:rsidP="003F34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6.54328 mm</w:t>
                  </w:r>
                </w:p>
                <w:p w:rsidR="003F3442" w:rsidRPr="004D2956" w:rsidRDefault="003F3442" w:rsidP="003F34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648</w:t>
                  </w:r>
                </w:p>
              </w:tc>
            </w:tr>
            <w:tr w:rsidR="003F3442" w:rsidTr="0001199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3F3442" w:rsidRDefault="003F3442" w:rsidP="003F3442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>
                        <wp:extent cx="6858000" cy="3517265"/>
                        <wp:effectExtent l="0" t="0" r="0" b="6985"/>
                        <wp:docPr id="11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17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F3442" w:rsidRPr="004D2956" w:rsidRDefault="003F3442" w:rsidP="003F344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Circular-2N45DEG-Displacement-Displacement1</w:t>
                  </w:r>
                </w:p>
              </w:tc>
            </w:tr>
          </w:tbl>
          <w:p w:rsidR="003F3442" w:rsidRDefault="003F344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80"/>
              <w:gridCol w:w="3372"/>
              <w:gridCol w:w="2489"/>
              <w:gridCol w:w="2413"/>
            </w:tblGrid>
            <w:tr w:rsidR="003F3442" w:rsidTr="0001199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3F3442" w:rsidRDefault="003F3442" w:rsidP="003F3442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3F3442" w:rsidRDefault="003F3442" w:rsidP="003F344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3F3442" w:rsidRDefault="003F3442" w:rsidP="003F344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3F3442" w:rsidRDefault="003F3442" w:rsidP="003F344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3F3442" w:rsidTr="000119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3F3442" w:rsidRPr="004D2956" w:rsidRDefault="003F3442" w:rsidP="003F3442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3F3442" w:rsidRPr="004D2956" w:rsidRDefault="003F3442" w:rsidP="003F34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3F3442" w:rsidRDefault="003F3442" w:rsidP="003F34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2.36284e-005 </w:t>
                  </w:r>
                </w:p>
                <w:p w:rsidR="003F3442" w:rsidRPr="004D2956" w:rsidRDefault="003F3442" w:rsidP="003F34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7128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3F3442" w:rsidRDefault="003F3442" w:rsidP="003F34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0.097859 </w:t>
                  </w:r>
                </w:p>
                <w:p w:rsidR="003F3442" w:rsidRPr="004D2956" w:rsidRDefault="003F3442" w:rsidP="003F344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7072</w:t>
                  </w:r>
                </w:p>
              </w:tc>
            </w:tr>
            <w:tr w:rsidR="003F3442" w:rsidTr="0001199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3F3442" w:rsidRDefault="003F3442" w:rsidP="003F3442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6858000" cy="3517265"/>
                        <wp:effectExtent l="0" t="0" r="0" b="6985"/>
                        <wp:docPr id="12" name="Pictur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17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F3442" w:rsidRPr="004D2956" w:rsidRDefault="003F3442" w:rsidP="003F344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Circular-2N45DEG-Strain-Strain1</w:t>
                  </w:r>
                </w:p>
              </w:tc>
            </w:tr>
          </w:tbl>
          <w:p w:rsidR="003F3442" w:rsidRPr="000B04D4" w:rsidRDefault="003F3442" w:rsidP="000A7C6B"/>
          <w:bookmarkEnd w:id="21"/>
          <w:bookmarkEnd w:id="22"/>
          <w:bookmarkEnd w:id="23"/>
          <w:p w:rsidR="00EC2432" w:rsidRDefault="00EC2432" w:rsidP="000A7C6B"/>
        </w:tc>
      </w:tr>
    </w:tbl>
    <w:p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B1701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0B1701" w:rsidRDefault="003F3442" w:rsidP="003F3442">
            <w:pPr>
              <w:pStyle w:val="Heading1"/>
            </w:pPr>
            <w:bookmarkStart w:id="25" w:name="_Toc513046332"/>
            <w:r>
              <w:t>Conclusion</w:t>
            </w:r>
            <w:bookmarkEnd w:id="25"/>
          </w:p>
        </w:tc>
      </w:tr>
    </w:tbl>
    <w:p w:rsidR="00AC3438" w:rsidRPr="00AC3438" w:rsidRDefault="00AC3438" w:rsidP="00FE0924">
      <w:bookmarkStart w:id="26" w:name="_GoBack"/>
      <w:bookmarkEnd w:id="26"/>
    </w:p>
    <w:sectPr w:rsidR="00AC3438" w:rsidRPr="00AC3438" w:rsidSect="003F3442">
      <w:footerReference w:type="default" r:id="rId17"/>
      <w:footerReference w:type="first" r:id="rId1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442" w:rsidRDefault="003F3442" w:rsidP="00F25CD7">
      <w:pPr>
        <w:spacing w:after="0" w:line="240" w:lineRule="auto"/>
      </w:pPr>
      <w:r>
        <w:separator/>
      </w:r>
    </w:p>
  </w:endnote>
  <w:endnote w:type="continuationSeparator" w:id="0">
    <w:p w:rsidR="003F3442" w:rsidRDefault="003F3442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1"/>
      <w:gridCol w:w="3968"/>
      <w:gridCol w:w="4580"/>
      <w:gridCol w:w="557"/>
    </w:tblGrid>
    <w:tr w:rsidR="00DC4D2F" w:rsidTr="003E1AE9">
      <w:tc>
        <w:tcPr>
          <w:tcW w:w="867" w:type="pct"/>
        </w:tcPr>
        <w:p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:rsidR="00DC4D2F" w:rsidRDefault="003F3442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:rsidR="00DC4D2F" w:rsidRDefault="003F3442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Circular</w:t>
          </w:r>
        </w:p>
      </w:tc>
      <w:tc>
        <w:tcPr>
          <w:tcW w:w="0" w:type="auto"/>
          <w:vAlign w:val="bottom"/>
        </w:tcPr>
        <w:p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F3442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</w:tc>
    </w:tr>
  </w:tbl>
  <w:p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:rsidTr="00BF0BC4">
      <w:tc>
        <w:tcPr>
          <w:tcW w:w="1908" w:type="dxa"/>
        </w:tcPr>
        <w:p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:rsidR="00DC4D2F" w:rsidRDefault="003F3442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:rsidR="00DC4D2F" w:rsidRDefault="003F3442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Circular</w:t>
          </w:r>
        </w:p>
      </w:tc>
      <w:tc>
        <w:tcPr>
          <w:tcW w:w="360" w:type="dxa"/>
          <w:vAlign w:val="bottom"/>
        </w:tcPr>
        <w:p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F3442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442" w:rsidRDefault="003F3442" w:rsidP="00F25CD7">
      <w:pPr>
        <w:spacing w:after="0" w:line="240" w:lineRule="auto"/>
      </w:pPr>
      <w:r>
        <w:separator/>
      </w:r>
    </w:p>
  </w:footnote>
  <w:footnote w:type="continuationSeparator" w:id="0">
    <w:p w:rsidR="003F3442" w:rsidRDefault="003F3442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442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3442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3C813D-CC00-4EC4-A4BE-FB1FEC385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66F94-D6C4-48CD-803B-C83ACE614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1</TotalTime>
  <Pages>10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Ankur</dc:creator>
  <cp:lastModifiedBy>Ankur</cp:lastModifiedBy>
  <cp:revision>1</cp:revision>
  <dcterms:created xsi:type="dcterms:W3CDTF">2018-05-02T12:12:00Z</dcterms:created>
  <dcterms:modified xsi:type="dcterms:W3CDTF">2018-05-02T12:13:00Z</dcterms:modified>
</cp:coreProperties>
</file>