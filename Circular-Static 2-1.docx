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E27D79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6977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E27D79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Circular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E27D79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March 12, 2018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E27D79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:rsidR="00B77317" w:rsidRPr="006A441F" w:rsidRDefault="00E27D79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E27D79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E27D79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08585046" w:history="1">
                        <w:r w:rsidR="00E27D79" w:rsidRPr="00EB119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27D79">
                          <w:rPr>
                            <w:noProof/>
                            <w:webHidden/>
                          </w:rPr>
                          <w:tab/>
                        </w:r>
                        <w:r w:rsidR="00E27D7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27D79">
                          <w:rPr>
                            <w:noProof/>
                            <w:webHidden/>
                          </w:rPr>
                          <w:instrText xml:space="preserve"> PAGEREF _Toc508585046 \h </w:instrText>
                        </w:r>
                        <w:r w:rsidR="00E27D79">
                          <w:rPr>
                            <w:noProof/>
                            <w:webHidden/>
                          </w:rPr>
                        </w:r>
                        <w:r w:rsidR="00E27D7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27D79">
                          <w:rPr>
                            <w:noProof/>
                            <w:webHidden/>
                          </w:rPr>
                          <w:t>1</w:t>
                        </w:r>
                        <w:r w:rsidR="00E27D7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47" w:history="1">
                        <w:r w:rsidRPr="00EB119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48" w:history="1">
                        <w:r w:rsidRPr="00EB119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49" w:history="1">
                        <w:r w:rsidRPr="00EB119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50" w:history="1">
                        <w:r w:rsidRPr="00EB119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51" w:history="1">
                        <w:r w:rsidRPr="00EB119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52" w:history="1">
                        <w:r w:rsidRPr="00EB119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53" w:history="1">
                        <w:r w:rsidRPr="00EB1193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54" w:history="1">
                        <w:r w:rsidRPr="00EB119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55" w:history="1">
                        <w:r w:rsidRPr="00EB119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27D79" w:rsidRDefault="00E27D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056" w:history="1">
                        <w:r w:rsidRPr="00EB119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_Toc508585056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E27D79" w:rsidP="00C27B5D">
            <w:pPr>
              <w:pStyle w:val="Heading1"/>
              <w:outlineLvl w:val="0"/>
            </w:pPr>
            <w:bookmarkStart w:id="0" w:name="_Toc508585046"/>
            <w:r>
              <w:t>Description</w:t>
            </w:r>
            <w:bookmarkEnd w:id="0"/>
          </w:p>
          <w:p w:rsidR="00F448BC" w:rsidRPr="00E65D6E" w:rsidRDefault="00E27D79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E27D79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508585047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E27D79" w:rsidP="00FF408C">
            <w:pPr>
              <w:pStyle w:val="Heading1"/>
              <w:outlineLvl w:val="0"/>
            </w:pPr>
            <w:bookmarkStart w:id="5" w:name="_Toc508585048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E27D79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733675"/>
                              <wp:effectExtent l="0" t="0" r="3810" b="952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33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E27D79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Circular</w:t>
                  </w:r>
                </w:p>
                <w:p w:rsidR="00C16188" w:rsidRDefault="00E27D79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E27D79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27D79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E27D79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4B3022" w:rsidRPr="0044448A" w:rsidRDefault="00E27D79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798830"/>
                        <wp:effectExtent l="0" t="0" r="0" b="127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8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27D79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Mass:0.00446391 kg</w:t>
                  </w:r>
                </w:p>
                <w:p w:rsidR="00E27D79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Volume:3.4604e-006 m^3</w:t>
                  </w:r>
                </w:p>
                <w:p w:rsidR="00E27D79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Density:1290 kg/m^3</w:t>
                  </w:r>
                </w:p>
                <w:p w:rsidR="00E27D79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Weight:0.0437464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27D79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C:\Users\Ankur\Desktop\IITD Sem 8\DPM\Circular.SLDPRT</w:t>
                  </w:r>
                </w:p>
                <w:p w:rsidR="00C16188" w:rsidRPr="0044448A" w:rsidRDefault="00E27D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12 02:20:19 2018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:rsidTr="005E294F">
        <w:tc>
          <w:tcPr>
            <w:tcW w:w="11016" w:type="dxa"/>
          </w:tcPr>
          <w:p w:rsidR="00B35001" w:rsidRPr="00B35001" w:rsidRDefault="00E27D79" w:rsidP="00B35001">
            <w:pPr>
              <w:pStyle w:val="Heading1"/>
              <w:outlineLvl w:val="0"/>
            </w:pPr>
            <w:bookmarkStart w:id="6" w:name="_Toc50858504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65"/>
              <w:gridCol w:w="5256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27D79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(C:\Users\Ankur\Desktop\IITD Sem 8\DPM)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:rsidTr="00E80CD9">
        <w:tc>
          <w:tcPr>
            <w:tcW w:w="11016" w:type="dxa"/>
          </w:tcPr>
          <w:p w:rsidR="00F33129" w:rsidRPr="00B35001" w:rsidRDefault="00E27D79" w:rsidP="000A7C6B">
            <w:pPr>
              <w:pStyle w:val="Heading1"/>
              <w:outlineLvl w:val="0"/>
            </w:pPr>
            <w:bookmarkStart w:id="7" w:name="_Toc50858505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44"/>
              <w:gridCol w:w="5177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27D79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27D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27D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E27D79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50858505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27D7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27D7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27D7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E27D7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973455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73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PVC 0.007 Plasticized</w:t>
                        </w:r>
                      </w:p>
                    </w:tc>
                  </w:tr>
                  <w:tr w:rsidR="00E27D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27D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E27D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1.3e+007 N/m^2</w:t>
                        </w:r>
                      </w:p>
                    </w:tc>
                  </w:tr>
                  <w:tr w:rsidR="00E27D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6e+006 N/m^2</w:t>
                        </w:r>
                      </w:p>
                    </w:tc>
                  </w:tr>
                  <w:tr w:rsidR="00E27D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0.47  </w:t>
                        </w:r>
                      </w:p>
                    </w:tc>
                  </w:tr>
                  <w:tr w:rsidR="00E27D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1290 kg/m^3</w:t>
                        </w:r>
                      </w:p>
                    </w:tc>
                  </w:tr>
                  <w:tr w:rsidR="00E27D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27D79" w:rsidRDefault="00E27D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2e+006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1(Boss-Extrude1)(Circular)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E27D7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E27D79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508585052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E27D79" w:rsidTr="008653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27D79" w:rsidRPr="004E282D" w:rsidRDefault="00E27D7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27D79" w:rsidRPr="004E282D" w:rsidRDefault="00E27D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27D79" w:rsidRPr="004E282D" w:rsidRDefault="00E27D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27D79" w:rsidTr="00D660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E27D79" w:rsidRPr="00AD5FBA" w:rsidRDefault="00E27D7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E27D79" w:rsidRPr="006208CB" w:rsidRDefault="00E27D7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905510"/>
                        <wp:effectExtent l="0" t="0" r="0" b="889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0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27D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27D79" w:rsidRPr="00BE6656" w:rsidRDefault="00E27D79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27D79" w:rsidRPr="00154A1A" w:rsidRDefault="00E27D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27D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27D79" w:rsidRDefault="00E27D7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27D79" w:rsidRDefault="00E27D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E27D79" w:rsidRPr="004C6DEB" w:rsidRDefault="00E27D79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E27D79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27D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27D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27D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27D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27D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27D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-1.48639e-006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-1.10827e-007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E27D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E27D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27D79" w:rsidTr="00B30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27D79" w:rsidRPr="004E282D" w:rsidRDefault="00E27D7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27D79" w:rsidRPr="004E282D" w:rsidRDefault="00E27D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27D79" w:rsidRPr="004E282D" w:rsidRDefault="00E27D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27D79" w:rsidTr="008E7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E27D79" w:rsidRPr="00F42DD1" w:rsidRDefault="00E27D7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E27D79" w:rsidRPr="006208CB" w:rsidRDefault="00E27D7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97472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74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27D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27D79" w:rsidRPr="00BE6656" w:rsidRDefault="00E27D79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27D79" w:rsidRPr="00B77EA3" w:rsidRDefault="00E27D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</w:t>
                        </w:r>
                      </w:p>
                    </w:tc>
                  </w:tr>
                  <w:tr w:rsidR="00E27D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27D79" w:rsidRDefault="00E27D7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27D79" w:rsidRDefault="00E27D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E27D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27D79" w:rsidRDefault="00E27D7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27D79" w:rsidRDefault="00E27D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E27D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27D79" w:rsidRDefault="00E27D7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27D79" w:rsidRDefault="00E27D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-2 N</w:t>
                        </w:r>
                      </w:p>
                    </w:tc>
                  </w:tr>
                </w:tbl>
                <w:p w:rsidR="00E27D79" w:rsidRDefault="00E27D7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E27D79" w:rsidP="000A7C6B">
            <w:pPr>
              <w:pStyle w:val="Heading1"/>
              <w:outlineLvl w:val="0"/>
            </w:pPr>
            <w:bookmarkStart w:id="13" w:name="_Toc508585053"/>
            <w:r>
              <w:t>Contact Information</w:t>
            </w:r>
            <w:bookmarkEnd w:id="13"/>
          </w:p>
          <w:p w:rsidR="00104BD8" w:rsidRDefault="00E27D79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E27D79" w:rsidP="000A7C6B">
            <w:pPr>
              <w:pStyle w:val="Heading1"/>
              <w:outlineLvl w:val="0"/>
            </w:pPr>
            <w:bookmarkStart w:id="14" w:name="_Toc508585054"/>
            <w:r>
              <w:lastRenderedPageBreak/>
              <w:t>Mesh information</w:t>
            </w:r>
            <w:bookmarkEnd w:id="14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27D79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E27D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27D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1.51318 mm</w:t>
                  </w:r>
                </w:p>
              </w:tc>
            </w:tr>
            <w:tr w:rsidR="00E27D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0.075659 mm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E27D79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27D79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12794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7919</w:t>
                  </w:r>
                </w:p>
              </w:tc>
            </w:tr>
            <w:tr w:rsidR="00E27D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3.1494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99.9</w:t>
                  </w:r>
                </w:p>
              </w:tc>
            </w:tr>
            <w:tr w:rsidR="00E27D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27D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E27D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27D79" w:rsidRDefault="00E27D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E27D79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711315" cy="343027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30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E27D79" w:rsidP="000A7C6B">
            <w:pPr>
              <w:pStyle w:val="Heading1"/>
              <w:outlineLvl w:val="0"/>
            </w:pPr>
            <w:bookmarkStart w:id="15" w:name="_Toc508585055"/>
            <w:r>
              <w:lastRenderedPageBreak/>
              <w:t>Resultant Forces</w:t>
            </w:r>
            <w:bookmarkEnd w:id="15"/>
          </w:p>
          <w:p w:rsidR="005F5B79" w:rsidRPr="000B04D4" w:rsidRDefault="00E27D79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27D79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-1.48639e-006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-1.10827e-007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5F5B79" w:rsidRPr="000B04D4" w:rsidRDefault="00E27D79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27D79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27D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27D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6" w:name="_Toc243733151"/>
            <w:bookmarkStart w:id="17" w:name="_Toc245020119"/>
            <w:bookmarkStart w:id="18" w:name="_Toc245020151"/>
          </w:p>
        </w:tc>
      </w:tr>
      <w:bookmarkEnd w:id="16"/>
      <w:bookmarkEnd w:id="17"/>
      <w:bookmarkEnd w:id="18"/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27D79" w:rsidP="000A7C6B">
            <w:pPr>
              <w:pStyle w:val="Heading1"/>
              <w:outlineLvl w:val="0"/>
            </w:pPr>
            <w:bookmarkStart w:id="19" w:name="_Toc243733152"/>
            <w:bookmarkStart w:id="20" w:name="_Toc245020120"/>
            <w:bookmarkStart w:id="21" w:name="_Toc245020152"/>
            <w:bookmarkStart w:id="22" w:name="_Toc508585056"/>
            <w:r>
              <w:lastRenderedPageBreak/>
              <w:t>Study Results</w:t>
            </w:r>
            <w:bookmarkEnd w:id="22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E27D79" w:rsidTr="008F08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27D79" w:rsidTr="008F08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Pr="004D2956" w:rsidRDefault="00E27D79" w:rsidP="00E27D7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79.6634 N/m^2</w:t>
                  </w:r>
                </w:p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8169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540527 N/m^2</w:t>
                  </w:r>
                </w:p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151</w:t>
                  </w:r>
                </w:p>
              </w:tc>
            </w:tr>
            <w:tr w:rsidR="00E27D79" w:rsidTr="008F089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27D79" w:rsidRDefault="00E27D79" w:rsidP="00E27D7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646545" cy="3397250"/>
                        <wp:effectExtent l="0" t="0" r="1905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7D79" w:rsidRPr="004D2956" w:rsidRDefault="00E27D79" w:rsidP="00E27D7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Circular-Static 2-Stress-Stress1</w:t>
                  </w:r>
                </w:p>
              </w:tc>
            </w:tr>
          </w:tbl>
          <w:p w:rsidR="00E27D79" w:rsidRDefault="00E27D7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4"/>
              <w:gridCol w:w="3422"/>
              <w:gridCol w:w="2220"/>
              <w:gridCol w:w="2255"/>
            </w:tblGrid>
            <w:tr w:rsidR="00E27D79" w:rsidTr="008F08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27D79" w:rsidTr="008F08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Pr="004D2956" w:rsidRDefault="00E27D79" w:rsidP="00E27D7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301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3.79196 mm</w:t>
                  </w:r>
                </w:p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676</w:t>
                  </w:r>
                </w:p>
              </w:tc>
            </w:tr>
            <w:tr w:rsidR="00E27D79" w:rsidTr="008F089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27D79" w:rsidRDefault="00E27D79" w:rsidP="00E27D7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646545" cy="3397250"/>
                        <wp:effectExtent l="0" t="0" r="1905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7D79" w:rsidRPr="004D2956" w:rsidRDefault="00E27D79" w:rsidP="00E27D7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Circular-Static 2-Displacement-Displacement1</w:t>
                  </w:r>
                </w:p>
              </w:tc>
            </w:tr>
          </w:tbl>
          <w:p w:rsidR="00E27D79" w:rsidRDefault="00E27D7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E27D79" w:rsidTr="008F08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27D79" w:rsidRDefault="00E27D79" w:rsidP="00E27D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27D79" w:rsidTr="008F08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Pr="004D2956" w:rsidRDefault="00E27D79" w:rsidP="00E27D7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7.18631e-006 </w:t>
                  </w:r>
                </w:p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6965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27D79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0.0580793 </w:t>
                  </w:r>
                </w:p>
                <w:p w:rsidR="00E27D79" w:rsidRPr="004D2956" w:rsidRDefault="00E27D79" w:rsidP="00E27D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3986</w:t>
                  </w:r>
                </w:p>
              </w:tc>
            </w:tr>
            <w:tr w:rsidR="00E27D79" w:rsidTr="008F089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27D79" w:rsidRDefault="00E27D79" w:rsidP="00E27D7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646545" cy="3397250"/>
                        <wp:effectExtent l="0" t="0" r="1905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7D79" w:rsidRPr="004D2956" w:rsidRDefault="00E27D79" w:rsidP="00E27D7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Circular-Static 2-Strain-Strain1</w:t>
                  </w:r>
                </w:p>
              </w:tc>
            </w:tr>
          </w:tbl>
          <w:p w:rsidR="00E27D79" w:rsidRPr="000B04D4" w:rsidRDefault="00E27D79" w:rsidP="000A7C6B"/>
          <w:bookmarkEnd w:id="19"/>
          <w:bookmarkEnd w:id="20"/>
          <w:bookmarkEnd w:id="21"/>
          <w:p w:rsidR="00EC2432" w:rsidRDefault="00EC2432" w:rsidP="000A7C6B"/>
        </w:tc>
      </w:tr>
    </w:tbl>
    <w:p w:rsidR="00AC3438" w:rsidRPr="00AC3438" w:rsidRDefault="00AC3438" w:rsidP="00FE0924">
      <w:bookmarkStart w:id="23" w:name="_GoBack"/>
      <w:bookmarkEnd w:id="23"/>
    </w:p>
    <w:sectPr w:rsidR="00AC3438" w:rsidRPr="00AC3438" w:rsidSect="00E27D79">
      <w:footerReference w:type="default" r:id="rId17"/>
      <w:footerReference w:type="first" r:id="rId18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D79" w:rsidRDefault="00E27D79" w:rsidP="00F25CD7">
      <w:pPr>
        <w:spacing w:after="0" w:line="240" w:lineRule="auto"/>
      </w:pPr>
      <w:r>
        <w:separator/>
      </w:r>
    </w:p>
  </w:endnote>
  <w:endnote w:type="continuationSeparator" w:id="0">
    <w:p w:rsidR="00E27D79" w:rsidRDefault="00E27D79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E27D79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E27D79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Circular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E27D79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E27D79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Circular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D79" w:rsidRDefault="00E27D79" w:rsidP="00F25CD7">
      <w:pPr>
        <w:spacing w:after="0" w:line="240" w:lineRule="auto"/>
      </w:pPr>
      <w:r>
        <w:separator/>
      </w:r>
    </w:p>
  </w:footnote>
  <w:footnote w:type="continuationSeparator" w:id="0">
    <w:p w:rsidR="00E27D79" w:rsidRDefault="00E27D79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D79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27D79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42EC"/>
  <w15:docId w15:val="{A5C72159-BA70-4205-A51D-42CF716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FEA1A-ECE2-4C3C-9FC6-380B2F4E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8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Ankur</dc:creator>
  <cp:lastModifiedBy>Ankur</cp:lastModifiedBy>
  <cp:revision>1</cp:revision>
  <dcterms:created xsi:type="dcterms:W3CDTF">2018-03-11T20:58:00Z</dcterms:created>
  <dcterms:modified xsi:type="dcterms:W3CDTF">2018-03-11T20:58:00Z</dcterms:modified>
</cp:coreProperties>
</file>